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2CA09F9C30BB448D8837811ED39F9B87"/>
        </w:placeholder>
        <w:docPartList>
          <w:docPartGallery w:val="Quick Parts"/>
          <w:docPartCategory w:val=" Resume Name"/>
        </w:docPartList>
      </w:sdtPr>
      <w:sdtEndPr>
        <w:rPr>
          <w:b/>
        </w:rPr>
      </w:sdtEndPr>
      <w:sdtContent>
        <w:tbl>
          <w:tblPr>
            <w:tblW w:w="51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5"/>
            <w:gridCol w:w="1422"/>
          </w:tblGrid>
          <w:tr w:rsidR="0049476D" w:rsidTr="00801AC5">
            <w:trPr>
              <w:trHeight w:val="1068"/>
              <w:jc w:val="center"/>
            </w:trPr>
            <w:tc>
              <w:tcPr>
                <w:tcW w:w="4319"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49476D" w:rsidRDefault="008E79EE" w:rsidP="00DA5DAA">
                <w:pPr>
                  <w:pStyle w:val="PersonalName"/>
                  <w:jc w:val="center"/>
                </w:pPr>
                <w:sdt>
                  <w:sdtPr>
                    <w:rPr>
                      <w:b w:val="0"/>
                      <w:bCs/>
                    </w:rPr>
                    <w:alias w:val="Author"/>
                    <w:id w:val="-747420753"/>
                    <w:placeholder>
                      <w:docPart w:val="8946653DE23547C289EFF6D27FCC8411"/>
                    </w:placeholder>
                    <w:dataBinding w:prefixMappings="xmlns:ns0='http://purl.org/dc/elements/1.1/' xmlns:ns1='http://schemas.openxmlformats.org/package/2006/metadata/core-properties' " w:xpath="/ns1:coreProperties[1]/ns0:creator[1]" w:storeItemID="{6C3C8BC8-F283-45AE-878A-BAB7291924A1}"/>
                    <w:text/>
                  </w:sdtPr>
                  <w:sdtEndPr/>
                  <w:sdtContent>
                    <w:r w:rsidR="00DA5DAA">
                      <w:rPr>
                        <w:b w:val="0"/>
                        <w:bCs/>
                      </w:rPr>
                      <w:t>OLUWAFEMI EMMANUEL GBADERO</w:t>
                    </w:r>
                  </w:sdtContent>
                </w:sdt>
              </w:p>
            </w:tc>
            <w:tc>
              <w:tcPr>
                <w:tcW w:w="681"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rsidR="0049476D" w:rsidRDefault="002E554B">
                <w:pPr>
                  <w:pStyle w:val="NoSpacing"/>
                  <w:ind w:left="71" w:hanging="71"/>
                  <w:jc w:val="right"/>
                </w:pPr>
                <w:r>
                  <w:rPr>
                    <w:noProof/>
                  </w:rPr>
                  <mc:AlternateContent>
                    <mc:Choice Requires="wps">
                      <w:drawing>
                        <wp:inline distT="0" distB="0" distL="0" distR="0" wp14:anchorId="594A3EAC" wp14:editId="105335C3">
                          <wp:extent cx="786765" cy="733425"/>
                          <wp:effectExtent l="0" t="0" r="13335" b="28575"/>
                          <wp:docPr id="5" name="Rectangle 5"/>
                          <wp:cNvGraphicFramePr/>
                          <a:graphic xmlns:a="http://schemas.openxmlformats.org/drawingml/2006/main">
                            <a:graphicData uri="http://schemas.microsoft.com/office/word/2010/wordprocessingShape">
                              <wps:wsp>
                                <wps:cNvSpPr/>
                                <wps:spPr>
                                  <a:xfrm>
                                    <a:off x="0" y="0"/>
                                    <a:ext cx="786765" cy="733425"/>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DF5" w:rsidRDefault="00EF2DF5" w:rsidP="00EF2DF5">
                                      <w:pPr>
                                        <w:jc w:val="center"/>
                                      </w:pPr>
                                      <w:r w:rsidRPr="00EF2DF5">
                                        <w:rPr>
                                          <w:noProof/>
                                        </w:rPr>
                                        <w:drawing>
                                          <wp:inline distT="0" distB="0" distL="0" distR="0" wp14:anchorId="1E34FF66" wp14:editId="7236A3A6">
                                            <wp:extent cx="597535" cy="555790"/>
                                            <wp:effectExtent l="0" t="0" r="0" b="0"/>
                                            <wp:docPr id="1" name="Picture 1" descr="C:\Users\DELL\Pictures\Camera Roll\IMG_20220130_124533_26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amera Roll\IMG_20220130_124533_262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5" cy="5557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3B944F" id="Rectangle 5" o:spid="_x0000_s1026" style="width:61.95pt;height:5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" fillcolor="#d2ce97 [1942]" strokecolor="#6b7c71 [2404]" strokeweight=".5pt">
                          <v:textbox>
                            <w:txbxContent>
                              <w:p w:rsidR="00EF2DF5" w:rsidRDefault="00EF2DF5" w:rsidP="00EF2DF5">
                                <w:pPr>
                                  <w:jc w:val="center"/>
                                </w:pPr>
                                <w:r w:rsidRPr="00EF2DF5">
                                  <w:rPr>
                                    <w:noProof/>
                                  </w:rPr>
                                  <w:drawing>
                                    <wp:inline distT="0" distB="0" distL="0" distR="0">
                                      <wp:extent cx="597535" cy="555790"/>
                                      <wp:effectExtent l="0" t="0" r="0" b="0"/>
                                      <wp:docPr id="1" name="Picture 1" descr="C:\Users\DELL\Pictures\Camera Roll\IMG_20220130_124533_26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amera Roll\IMG_20220130_124533_262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35" cy="555790"/>
                                              </a:xfrm>
                                              <a:prstGeom prst="rect">
                                                <a:avLst/>
                                              </a:prstGeom>
                                              <a:noFill/>
                                              <a:ln>
                                                <a:noFill/>
                                              </a:ln>
                                            </pic:spPr>
                                          </pic:pic>
                                        </a:graphicData>
                                      </a:graphic>
                                    </wp:inline>
                                  </w:drawing>
                                </w:r>
                              </w:p>
                            </w:txbxContent>
                          </v:textbox>
                          <w10:anchorlock/>
                        </v:rect>
                      </w:pict>
                    </mc:Fallback>
                  </mc:AlternateContent>
                </w:r>
              </w:p>
            </w:tc>
          </w:tr>
          <w:tr w:rsidR="0049476D" w:rsidTr="00801AC5">
            <w:trPr>
              <w:trHeight w:val="30"/>
              <w:jc w:val="center"/>
            </w:trPr>
            <w:tc>
              <w:tcPr>
                <w:tcW w:w="4319"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rsidR="0049476D" w:rsidRDefault="008E79EE" w:rsidP="00801AC5">
                <w:pPr>
                  <w:pStyle w:val="NoSpacing"/>
                  <w:jc w:val="center"/>
                  <w:rPr>
                    <w:caps/>
                    <w:color w:val="FFFFFF" w:themeColor="background1"/>
                  </w:rPr>
                </w:pPr>
                <w:sdt>
                  <w:sdtPr>
                    <w:rPr>
                      <w:caps/>
                      <w:color w:val="FFFFFF" w:themeColor="background1"/>
                      <w:sz w:val="18"/>
                      <w:szCs w:val="18"/>
                    </w:rPr>
                    <w:alias w:val="Address"/>
                    <w:id w:val="-741638233"/>
                    <w:placeholder>
                      <w:docPart w:val="922E05F56F734749A6717ADFC041BA6D"/>
                    </w:placeholder>
                    <w:dataBinding w:prefixMappings="xmlns:ns0='http://schemas.microsoft.com/office/2006/coverPageProps' " w:xpath="/ns0:CoverPageProperties[1]/ns0:CompanyAddress[1]" w:storeItemID="{55AF091B-3C7A-41E3-B477-F2FDAA23CFDA}"/>
                    <w:text/>
                  </w:sdtPr>
                  <w:sdtEndPr/>
                  <w:sdtContent>
                    <w:r w:rsidR="00801AC5">
                      <w:rPr>
                        <w:caps/>
                        <w:color w:val="FFFFFF" w:themeColor="background1"/>
                        <w:sz w:val="18"/>
                        <w:szCs w:val="18"/>
                      </w:rPr>
                      <w:t>.</w:t>
                    </w:r>
                  </w:sdtContent>
                </w:sdt>
              </w:p>
            </w:tc>
            <w:tc>
              <w:tcPr>
                <w:tcW w:w="681" w:type="pct"/>
                <w:vMerge/>
                <w:tcBorders>
                  <w:top w:val="nil"/>
                  <w:left w:val="single" w:sz="4" w:space="0" w:color="6B7C71" w:themeColor="accent1" w:themeShade="BF"/>
                  <w:bottom w:val="nil"/>
                  <w:right w:val="single" w:sz="4" w:space="0" w:color="6B7C71" w:themeColor="accent1" w:themeShade="BF"/>
                </w:tcBorders>
                <w:shd w:val="clear" w:color="auto" w:fill="auto"/>
              </w:tcPr>
              <w:p w:rsidR="0049476D" w:rsidRDefault="0049476D">
                <w:pPr>
                  <w:pStyle w:val="NoSpacing"/>
                </w:pPr>
              </w:p>
            </w:tc>
          </w:tr>
          <w:tr w:rsidR="0049476D" w:rsidTr="00801AC5">
            <w:trPr>
              <w:trHeight w:val="120"/>
              <w:jc w:val="center"/>
            </w:trPr>
            <w:tc>
              <w:tcPr>
                <w:tcW w:w="4319" w:type="pct"/>
                <w:tcBorders>
                  <w:top w:val="single" w:sz="4" w:space="0" w:color="6B7C71" w:themeColor="accent1" w:themeShade="BF"/>
                  <w:left w:val="nil"/>
                  <w:bottom w:val="nil"/>
                  <w:right w:val="nil"/>
                </w:tcBorders>
                <w:shd w:val="clear" w:color="auto" w:fill="auto"/>
                <w:vAlign w:val="center"/>
              </w:tcPr>
              <w:p w:rsidR="0049476D" w:rsidRDefault="008E79EE" w:rsidP="004B4926">
                <w:pPr>
                  <w:pStyle w:val="NoSpacing"/>
                  <w:jc w:val="center"/>
                  <w:rPr>
                    <w:caps/>
                    <w:color w:val="93A299" w:themeColor="accent1"/>
                    <w:sz w:val="18"/>
                    <w:szCs w:val="18"/>
                  </w:rPr>
                </w:pPr>
                <w:sdt>
                  <w:sdtPr>
                    <w:rPr>
                      <w:color w:val="93A299" w:themeColor="accent1"/>
                      <w:sz w:val="18"/>
                      <w:szCs w:val="18"/>
                    </w:rPr>
                    <w:alias w:val="Phone"/>
                    <w:id w:val="-1808010215"/>
                    <w:placeholder>
                      <w:docPart w:val="185013A1398F46D8A6E7E5E317DECD4C"/>
                    </w:placeholder>
                    <w:dataBinding w:prefixMappings="xmlns:ns0='http://schemas.microsoft.com/office/2006/coverPageProps' " w:xpath="/ns0:CoverPageProperties[1]/ns0:CompanyPhone[1]" w:storeItemID="{55AF091B-3C7A-41E3-B477-F2FDAA23CFDA}"/>
                    <w:text/>
                  </w:sdtPr>
                  <w:sdtEndPr/>
                  <w:sdtContent>
                    <w:r w:rsidR="004B4926">
                      <w:rPr>
                        <w:color w:val="93A299" w:themeColor="accent1"/>
                        <w:sz w:val="18"/>
                        <w:szCs w:val="18"/>
                      </w:rPr>
                      <w:t>+2349068055248</w:t>
                    </w:r>
                  </w:sdtContent>
                </w:sdt>
                <w:r w:rsidR="002E554B">
                  <w:rPr>
                    <w:color w:val="93A299" w:themeColor="accent1"/>
                    <w:sz w:val="18"/>
                    <w:szCs w:val="18"/>
                  </w:rPr>
                  <w:t xml:space="preserve">  ▪  </w:t>
                </w:r>
                <w:r w:rsidR="002E554B">
                  <w:rPr>
                    <w:rFonts w:eastAsiaTheme="minorEastAsia"/>
                    <w:color w:val="93A299" w:themeColor="accent1"/>
                    <w:sz w:val="18"/>
                    <w:szCs w:val="18"/>
                  </w:rPr>
                  <w:t xml:space="preserve"> </w:t>
                </w:r>
                <w:sdt>
                  <w:sdtPr>
                    <w:rPr>
                      <w:color w:val="93A299" w:themeColor="accent1"/>
                      <w:sz w:val="18"/>
                      <w:szCs w:val="18"/>
                    </w:rPr>
                    <w:alias w:val="E-mail Address"/>
                    <w:id w:val="-725216357"/>
                    <w:placeholder>
                      <w:docPart w:val="B78E3942AC56442B9173FC6A7379339A"/>
                    </w:placeholder>
                    <w:dataBinding w:prefixMappings="xmlns:ns0='http://schemas.microsoft.com/office/2006/coverPageProps' " w:xpath="/ns0:CoverPageProperties[1]/ns0:CompanyEmail[1]" w:storeItemID="{55AF091B-3C7A-41E3-B477-F2FDAA23CFDA}"/>
                    <w:text/>
                  </w:sdtPr>
                  <w:sdtEndPr/>
                  <w:sdtContent>
                    <w:r w:rsidR="004B4926">
                      <w:rPr>
                        <w:color w:val="93A299" w:themeColor="accent1"/>
                        <w:sz w:val="18"/>
                        <w:szCs w:val="18"/>
                      </w:rPr>
                      <w:t>oluwafemigbadero@gmail.com</w:t>
                    </w:r>
                  </w:sdtContent>
                </w:sdt>
                <w:r w:rsidR="004B4926">
                  <w:rPr>
                    <w:color w:val="93A299" w:themeColor="accent1"/>
                    <w:sz w:val="18"/>
                    <w:szCs w:val="18"/>
                  </w:rPr>
                  <w:t xml:space="preserve">   ▪ </w:t>
                </w:r>
                <w:sdt>
                  <w:sdtPr>
                    <w:rPr>
                      <w:color w:val="93A299" w:themeColor="accent1"/>
                      <w:sz w:val="18"/>
                      <w:szCs w:val="18"/>
                    </w:rPr>
                    <w:id w:val="1863781786"/>
                    <w:placeholder>
                      <w:docPart w:val="20468F516D624E92AEB7D100A74D1655"/>
                    </w:placeholder>
                    <w:text/>
                  </w:sdtPr>
                  <w:sdtEndPr/>
                  <w:sdtContent>
                    <w:r w:rsidR="00EF2DF5" w:rsidRPr="00EF2DF5">
                      <w:rPr>
                        <w:color w:val="93A299" w:themeColor="accent1"/>
                        <w:sz w:val="18"/>
                        <w:szCs w:val="18"/>
                      </w:rPr>
                      <w:t>w</w:t>
                    </w:r>
                    <w:r w:rsidR="00EF2DF5">
                      <w:rPr>
                        <w:color w:val="93A299" w:themeColor="accent1"/>
                        <w:sz w:val="18"/>
                        <w:szCs w:val="18"/>
                      </w:rPr>
                      <w:t>ww.linkedin.com/in/gbaderofemi</w:t>
                    </w:r>
                    <w:r w:rsidR="00EF2DF5" w:rsidRPr="00EF2DF5">
                      <w:rPr>
                        <w:color w:val="93A299" w:themeColor="accent1"/>
                        <w:sz w:val="18"/>
                        <w:szCs w:val="18"/>
                      </w:rPr>
                      <w:t>b76a31167/</w:t>
                    </w:r>
                  </w:sdtContent>
                </w:sdt>
              </w:p>
            </w:tc>
            <w:tc>
              <w:tcPr>
                <w:tcW w:w="681" w:type="pct"/>
                <w:tcBorders>
                  <w:top w:val="nil"/>
                  <w:left w:val="nil"/>
                  <w:bottom w:val="nil"/>
                  <w:right w:val="nil"/>
                </w:tcBorders>
                <w:shd w:val="clear" w:color="auto" w:fill="auto"/>
              </w:tcPr>
              <w:p w:rsidR="0049476D" w:rsidRDefault="0049476D">
                <w:pPr>
                  <w:pStyle w:val="NoSpacing"/>
                </w:pPr>
              </w:p>
            </w:tc>
          </w:tr>
        </w:tbl>
        <w:p w:rsidR="0049476D" w:rsidRDefault="008E79EE">
          <w:pPr>
            <w:rPr>
              <w:b/>
              <w:bCs/>
            </w:rPr>
          </w:pPr>
        </w:p>
      </w:sdtContent>
    </w:sdt>
    <w:p w:rsidR="0049476D" w:rsidRDefault="002E554B">
      <w:pPr>
        <w:pStyle w:val="SectionHeading"/>
      </w:pPr>
      <w:r>
        <w:t>Objectives</w:t>
      </w:r>
    </w:p>
    <w:p w:rsidR="0049476D" w:rsidRDefault="00801AC5">
      <w:r>
        <w:t>Dedicated worker with excellent communication, time management and computer skills</w:t>
      </w:r>
      <w:r w:rsidR="00100C37">
        <w:t>. Aiming to leverage my abilities to successfully fill the vacancy at your company. Frequently praised by hardworking with my peers, I can be relied upon to help your company to achieve it’s goals. Ability to complete task within the time frame in both individual and team setting. Dependable and reliable, ready to learn and grow your company</w:t>
      </w:r>
      <w:r w:rsidR="00EF2DF5">
        <w:t>.</w:t>
      </w:r>
    </w:p>
    <w:p w:rsidR="0049476D" w:rsidRDefault="002E554B">
      <w:pPr>
        <w:pStyle w:val="SectionHeading"/>
      </w:pPr>
      <w:r>
        <w:t>Experience</w:t>
      </w:r>
    </w:p>
    <w:p w:rsidR="004B4926" w:rsidRDefault="004B4926" w:rsidP="004B4926">
      <w:pPr>
        <w:pStyle w:val="Heading4"/>
        <w:rPr>
          <w:bCs w:val="0"/>
        </w:rPr>
      </w:pPr>
      <w:r>
        <w:t>Front End Developer Intern</w:t>
      </w:r>
    </w:p>
    <w:p w:rsidR="004B4926" w:rsidRDefault="004B4926" w:rsidP="004B4926">
      <w:r>
        <w:t>Hallmark Digital Solutions, Ogbomoso, Oyo State Nigeria.</w:t>
      </w:r>
    </w:p>
    <w:p w:rsidR="004B4926" w:rsidRPr="00036450" w:rsidRDefault="004B4926" w:rsidP="004B4926">
      <w:pPr>
        <w:pStyle w:val="Date"/>
      </w:pPr>
      <w:r>
        <w:t>July 2021 – December 2021</w:t>
      </w:r>
    </w:p>
    <w:p w:rsidR="004B4926" w:rsidRDefault="004B4926" w:rsidP="004B4926"/>
    <w:p w:rsidR="004B4926" w:rsidRPr="004B4926" w:rsidRDefault="004B4926" w:rsidP="004B4926">
      <w:pPr>
        <w:pStyle w:val="ListParagraph"/>
        <w:numPr>
          <w:ilvl w:val="0"/>
          <w:numId w:val="8"/>
        </w:numPr>
        <w:spacing w:after="0"/>
        <w:rPr>
          <w:szCs w:val="18"/>
        </w:rPr>
      </w:pPr>
      <w:r w:rsidRPr="004B4926">
        <w:rPr>
          <w:szCs w:val="18"/>
        </w:rPr>
        <w:t>Wrote supporting codes for web applications and website</w:t>
      </w:r>
    </w:p>
    <w:p w:rsidR="004B4926" w:rsidRDefault="004B4926" w:rsidP="00801AC5">
      <w:pPr>
        <w:pStyle w:val="ListParagraph"/>
        <w:numPr>
          <w:ilvl w:val="0"/>
          <w:numId w:val="8"/>
        </w:numPr>
      </w:pPr>
      <w:r w:rsidRPr="004B4926">
        <w:t>Maintained understanding of current web technologies and programming practices through continuing  and participation in professional conferences and workshop</w:t>
      </w:r>
    </w:p>
    <w:p w:rsidR="00801AC5" w:rsidRDefault="00801AC5" w:rsidP="00801AC5"/>
    <w:p w:rsidR="00801AC5" w:rsidRDefault="00801AC5" w:rsidP="00801AC5">
      <w:pPr>
        <w:pStyle w:val="Heading4"/>
      </w:pPr>
      <w:r>
        <w:t>Audio Editor and Engineer</w:t>
      </w:r>
      <w:r w:rsidRPr="004D3011">
        <w:t xml:space="preserve"> </w:t>
      </w:r>
      <w:r>
        <w:t>/ Media Personnel</w:t>
      </w:r>
      <w:r w:rsidRPr="004D3011">
        <w:t xml:space="preserve"> </w:t>
      </w:r>
    </w:p>
    <w:p w:rsidR="00801AC5" w:rsidRPr="004D3011" w:rsidRDefault="00801AC5" w:rsidP="00801AC5">
      <w:r>
        <w:t>Revealed Word of God Global Ministry Media, Ogbomoso, oyo State Nigeria</w:t>
      </w:r>
      <w:r w:rsidRPr="004D3011">
        <w:t xml:space="preserve"> </w:t>
      </w:r>
    </w:p>
    <w:p w:rsidR="00801AC5" w:rsidRPr="00F35004" w:rsidRDefault="00801AC5" w:rsidP="00801AC5">
      <w:r>
        <w:t>January 2020 – Till Date</w:t>
      </w:r>
    </w:p>
    <w:p w:rsidR="00801AC5" w:rsidRDefault="00801AC5" w:rsidP="00801AC5"/>
    <w:p w:rsidR="00801AC5" w:rsidRDefault="00801AC5" w:rsidP="00801AC5">
      <w:pPr>
        <w:pStyle w:val="ListParagraph"/>
        <w:numPr>
          <w:ilvl w:val="0"/>
          <w:numId w:val="10"/>
        </w:numPr>
        <w:spacing w:after="0"/>
      </w:pPr>
      <w:r>
        <w:t>Audio recording and editing</w:t>
      </w:r>
    </w:p>
    <w:p w:rsidR="00801AC5" w:rsidRDefault="00801AC5" w:rsidP="00801AC5">
      <w:pPr>
        <w:pStyle w:val="ListParagraph"/>
        <w:numPr>
          <w:ilvl w:val="0"/>
          <w:numId w:val="10"/>
        </w:numPr>
        <w:spacing w:after="0"/>
      </w:pPr>
      <w:r>
        <w:t>Livestreming of audio and video to different channels.</w:t>
      </w:r>
    </w:p>
    <w:p w:rsidR="00801AC5" w:rsidRDefault="00801AC5" w:rsidP="00801AC5">
      <w:pPr>
        <w:pStyle w:val="ListParagraph"/>
        <w:numPr>
          <w:ilvl w:val="0"/>
          <w:numId w:val="10"/>
        </w:numPr>
        <w:spacing w:after="0"/>
      </w:pPr>
      <w:r>
        <w:t>Production of audio in different format in order to make it play effectively on different devices</w:t>
      </w:r>
    </w:p>
    <w:p w:rsidR="00801AC5" w:rsidRPr="004B4926" w:rsidRDefault="00801AC5" w:rsidP="00801AC5"/>
    <w:p w:rsidR="0049476D" w:rsidRDefault="002E554B" w:rsidP="004B4926">
      <w:pPr>
        <w:pStyle w:val="SectionHeading"/>
      </w:pPr>
      <w:r>
        <w:t>Skills</w:t>
      </w:r>
    </w:p>
    <w:p w:rsidR="004B4926" w:rsidRDefault="004B4926">
      <w:pPr>
        <w:numPr>
          <w:ilvl w:val="0"/>
          <w:numId w:val="6"/>
        </w:numPr>
        <w:spacing w:line="264" w:lineRule="auto"/>
        <w:contextualSpacing/>
        <w:rPr>
          <w:color w:val="40382D" w:themeColor="text2" w:themeShade="BF"/>
        </w:rPr>
      </w:pPr>
      <w:r>
        <w:rPr>
          <w:color w:val="40382D" w:themeColor="text2" w:themeShade="BF"/>
        </w:rPr>
        <w:t>Modern Frontend Technological tools such as HTL5, CSS4 and Bootstrap JavaScript, etc.</w:t>
      </w:r>
    </w:p>
    <w:p w:rsidR="004B4926" w:rsidRDefault="004B4926">
      <w:pPr>
        <w:numPr>
          <w:ilvl w:val="0"/>
          <w:numId w:val="6"/>
        </w:numPr>
        <w:spacing w:line="264" w:lineRule="auto"/>
        <w:contextualSpacing/>
        <w:rPr>
          <w:color w:val="40382D" w:themeColor="text2" w:themeShade="BF"/>
        </w:rPr>
      </w:pPr>
      <w:r>
        <w:rPr>
          <w:color w:val="40382D" w:themeColor="text2" w:themeShade="BF"/>
        </w:rPr>
        <w:t>Latest Softwares for handling video and audio</w:t>
      </w:r>
    </w:p>
    <w:p w:rsidR="0049476D" w:rsidRDefault="004B4926">
      <w:pPr>
        <w:numPr>
          <w:ilvl w:val="0"/>
          <w:numId w:val="6"/>
        </w:numPr>
        <w:spacing w:line="264" w:lineRule="auto"/>
        <w:contextualSpacing/>
        <w:rPr>
          <w:color w:val="40382D" w:themeColor="text2" w:themeShade="BF"/>
        </w:rPr>
      </w:pPr>
      <w:r>
        <w:rPr>
          <w:color w:val="40382D" w:themeColor="text2" w:themeShade="BF"/>
        </w:rPr>
        <w:t>Communication</w:t>
      </w:r>
    </w:p>
    <w:p w:rsidR="004B4926" w:rsidRDefault="004B4926">
      <w:pPr>
        <w:numPr>
          <w:ilvl w:val="0"/>
          <w:numId w:val="6"/>
        </w:numPr>
        <w:spacing w:line="264" w:lineRule="auto"/>
        <w:contextualSpacing/>
        <w:rPr>
          <w:color w:val="40382D" w:themeColor="text2" w:themeShade="BF"/>
        </w:rPr>
      </w:pPr>
      <w:r>
        <w:rPr>
          <w:color w:val="40382D" w:themeColor="text2" w:themeShade="BF"/>
        </w:rPr>
        <w:t>Critical Thinking</w:t>
      </w:r>
    </w:p>
    <w:p w:rsidR="00801AC5" w:rsidRDefault="00801AC5">
      <w:pPr>
        <w:numPr>
          <w:ilvl w:val="0"/>
          <w:numId w:val="6"/>
        </w:numPr>
        <w:spacing w:line="264" w:lineRule="auto"/>
        <w:contextualSpacing/>
        <w:rPr>
          <w:color w:val="40382D" w:themeColor="text2" w:themeShade="BF"/>
        </w:rPr>
      </w:pPr>
      <w:r>
        <w:rPr>
          <w:color w:val="40382D" w:themeColor="text2" w:themeShade="BF"/>
        </w:rPr>
        <w:t>Multitasking</w:t>
      </w:r>
    </w:p>
    <w:p w:rsidR="0049476D" w:rsidRDefault="002E554B">
      <w:pPr>
        <w:pStyle w:val="SectionHeading"/>
      </w:pPr>
      <w:r>
        <w:lastRenderedPageBreak/>
        <w:t>Education</w:t>
      </w:r>
    </w:p>
    <w:p w:rsidR="004B4926" w:rsidRPr="00036450" w:rsidRDefault="004B4926" w:rsidP="004B4926">
      <w:pPr>
        <w:pStyle w:val="Heading4"/>
      </w:pPr>
      <w:r>
        <w:t>Ladoke Akintola University of Technology Ogbomoso, Oyo State Nigeria</w:t>
      </w:r>
    </w:p>
    <w:p w:rsidR="004B4926" w:rsidRDefault="004B4926" w:rsidP="004B4926">
      <w:r>
        <w:t>Bachelor of Technology (B.Tech.) Computer Science</w:t>
      </w:r>
    </w:p>
    <w:p w:rsidR="004B4926" w:rsidRDefault="004B4926" w:rsidP="004B4926">
      <w:r>
        <w:t>Expected year of graduation (Dec. 2022)</w:t>
      </w:r>
    </w:p>
    <w:p w:rsidR="0049476D" w:rsidRDefault="002E554B">
      <w:pPr>
        <w:pStyle w:val="SectionHeading"/>
      </w:pPr>
      <w:r>
        <w:t>References</w:t>
      </w:r>
    </w:p>
    <w:p w:rsidR="0049476D" w:rsidRDefault="004B4926">
      <w:pPr>
        <w:tabs>
          <w:tab w:val="left" w:pos="2670"/>
        </w:tabs>
        <w:spacing w:after="0" w:line="240" w:lineRule="auto"/>
        <w:rPr>
          <w:color w:val="000000" w:themeColor="text1"/>
        </w:rPr>
      </w:pPr>
      <w:r>
        <w:rPr>
          <w:color w:val="000000" w:themeColor="text1"/>
        </w:rPr>
        <w:t>Available upon request</w:t>
      </w:r>
    </w:p>
    <w:sectPr w:rsidR="0049476D">
      <w:footerReference w:type="default" r:id="rId12"/>
      <w:headerReference w:type="first" r:id="rId13"/>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9EE" w:rsidRDefault="008E79EE">
      <w:pPr>
        <w:spacing w:after="0" w:line="240" w:lineRule="auto"/>
      </w:pPr>
      <w:r>
        <w:separator/>
      </w:r>
    </w:p>
  </w:endnote>
  <w:endnote w:type="continuationSeparator" w:id="0">
    <w:p w:rsidR="008E79EE" w:rsidRDefault="008E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76D" w:rsidRDefault="002E554B">
    <w:pPr>
      <w:pStyle w:val="Footer"/>
    </w:pPr>
    <w:r>
      <w:rPr>
        <w:noProof/>
        <w:color w:val="93A299" w:themeColor="accent1"/>
      </w:rPr>
      <mc:AlternateContent>
        <mc:Choice Requires="wps">
          <w:drawing>
            <wp:anchor distT="0" distB="0" distL="114300" distR="114300" simplePos="0" relativeHeight="251663360"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49476D" w:rsidRDefault="0049476D">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7"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0F96hCwCAACS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49476D" w:rsidRDefault="0049476D">
                    <w:pPr>
                      <w:rPr>
                        <w:rFonts w:eastAsia="Times New Roman"/>
                      </w:rPr>
                    </w:pPr>
                  </w:p>
                </w:txbxContent>
              </v:textbox>
              <w10:wrap anchorx="page" anchory="page"/>
            </v:roundrect>
          </w:pict>
        </mc:Fallback>
      </mc:AlternateContent>
    </w:r>
    <w:r>
      <w:rPr>
        <w:noProof/>
        <w:color w:val="93A299" w:themeColor="accent1"/>
      </w:rPr>
      <mc:AlternateContent>
        <mc:Choice Requires="wps">
          <w:drawing>
            <wp:anchor distT="0" distB="0" distL="114300" distR="114300" simplePos="0" relativeHeight="251664384" behindDoc="1" locked="0" layoutInCell="1" allowOverlap="1" wp14:editId="55950E07">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49476D" w:rsidRDefault="0049476D">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8"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" stroked="f" strokeweight="2pt">
              <v:fill opacity="54484f"/>
              <v:textbox inset="2.53903mm,1.2695mm,2.53903mm,1.2695mm">
                <w:txbxContent>
                  <w:p w:rsidR="0049476D" w:rsidRDefault="0049476D">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5408" behindDoc="1" locked="0" layoutInCell="1" allowOverlap="1" wp14:editId="4020270A">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76D" w:rsidRDefault="0049476D">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9"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rsidR="0049476D" w:rsidRDefault="0049476D">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6432" behindDoc="0" locked="0" layoutInCell="1" allowOverlap="1" wp14:editId="12486D28">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76D" w:rsidRDefault="008E79EE">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84BDA81A3AE544B882481912BA2E821F"/>
                              </w:placeholder>
                              <w:dataBinding w:prefixMappings="xmlns:ns0='http://purl.org/dc/elements/1.1/' xmlns:ns1='http://schemas.openxmlformats.org/package/2006/metadata/core-properties' " w:xpath="/ns1:coreProperties[1]/ns0:creator[1]" w:storeItemID="{6C3C8BC8-F283-45AE-878A-BAB7291924A1}"/>
                              <w:text/>
                            </w:sdtPr>
                            <w:sdtEndPr/>
                            <w:sdtContent>
                              <w:r w:rsidR="00DA5DAA">
                                <w:rPr>
                                  <w:color w:val="A6A6A6" w:themeColor="background1" w:themeShade="A6"/>
                                  <w:sz w:val="18"/>
                                  <w:szCs w:val="18"/>
                                </w:rPr>
                                <w:t>OLUWAFEMI EMMANUEL GBADERO</w:t>
                              </w:r>
                            </w:sdtContent>
                          </w:sdt>
                          <w:r w:rsidR="002E554B">
                            <w:rPr>
                              <w:b/>
                              <w:bCs/>
                              <w:color w:val="A6A6A6" w:themeColor="background1" w:themeShade="A6"/>
                              <w:sz w:val="18"/>
                              <w:szCs w:val="18"/>
                            </w:rPr>
                            <w:t xml:space="preserve"> </w:t>
                          </w:r>
                          <w:r w:rsidR="002E554B">
                            <w:rPr>
                              <w:color w:val="A6A6A6" w:themeColor="background1" w:themeShade="A6"/>
                              <w:sz w:val="18"/>
                              <w:szCs w:val="18"/>
                            </w:rPr>
                            <w:t xml:space="preserve">  Page </w:t>
                          </w:r>
                          <w:r w:rsidR="002E554B">
                            <w:rPr>
                              <w:color w:val="A6A6A6" w:themeColor="background1" w:themeShade="A6"/>
                              <w:sz w:val="18"/>
                              <w:szCs w:val="18"/>
                            </w:rPr>
                            <w:fldChar w:fldCharType="begin"/>
                          </w:r>
                          <w:r w:rsidR="002E554B">
                            <w:rPr>
                              <w:color w:val="A6A6A6" w:themeColor="background1" w:themeShade="A6"/>
                              <w:sz w:val="18"/>
                              <w:szCs w:val="18"/>
                            </w:rPr>
                            <w:instrText xml:space="preserve"> PAGE   \* MERGEFORMAT </w:instrText>
                          </w:r>
                          <w:r w:rsidR="002E554B">
                            <w:rPr>
                              <w:color w:val="A6A6A6" w:themeColor="background1" w:themeShade="A6"/>
                              <w:sz w:val="18"/>
                              <w:szCs w:val="18"/>
                            </w:rPr>
                            <w:fldChar w:fldCharType="separate"/>
                          </w:r>
                          <w:r w:rsidR="00DA5DAA">
                            <w:rPr>
                              <w:noProof/>
                              <w:color w:val="A6A6A6" w:themeColor="background1" w:themeShade="A6"/>
                              <w:sz w:val="18"/>
                              <w:szCs w:val="18"/>
                            </w:rPr>
                            <w:t>2</w:t>
                          </w:r>
                          <w:r w:rsidR="002E554B">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30"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" filled="f" stroked="f" strokeweight="2pt">
              <v:textbox inset="0,0,0,0">
                <w:txbxContent>
                  <w:p w:rsidR="0049476D" w:rsidRDefault="008E79EE">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84BDA81A3AE544B882481912BA2E821F"/>
                        </w:placeholder>
                        <w:dataBinding w:prefixMappings="xmlns:ns0='http://purl.org/dc/elements/1.1/' xmlns:ns1='http://schemas.openxmlformats.org/package/2006/metadata/core-properties' " w:xpath="/ns1:coreProperties[1]/ns0:creator[1]" w:storeItemID="{6C3C8BC8-F283-45AE-878A-BAB7291924A1}"/>
                        <w:text/>
                      </w:sdtPr>
                      <w:sdtEndPr/>
                      <w:sdtContent>
                        <w:r w:rsidR="00DA5DAA">
                          <w:rPr>
                            <w:color w:val="A6A6A6" w:themeColor="background1" w:themeShade="A6"/>
                            <w:sz w:val="18"/>
                            <w:szCs w:val="18"/>
                          </w:rPr>
                          <w:t>OLUWAFEMI EMMANUEL GBADERO</w:t>
                        </w:r>
                      </w:sdtContent>
                    </w:sdt>
                    <w:r w:rsidR="002E554B">
                      <w:rPr>
                        <w:b/>
                        <w:bCs/>
                        <w:color w:val="A6A6A6" w:themeColor="background1" w:themeShade="A6"/>
                        <w:sz w:val="18"/>
                        <w:szCs w:val="18"/>
                      </w:rPr>
                      <w:t xml:space="preserve"> </w:t>
                    </w:r>
                    <w:r w:rsidR="002E554B">
                      <w:rPr>
                        <w:color w:val="A6A6A6" w:themeColor="background1" w:themeShade="A6"/>
                        <w:sz w:val="18"/>
                        <w:szCs w:val="18"/>
                      </w:rPr>
                      <w:t xml:space="preserve">  Page </w:t>
                    </w:r>
                    <w:r w:rsidR="002E554B">
                      <w:rPr>
                        <w:color w:val="A6A6A6" w:themeColor="background1" w:themeShade="A6"/>
                        <w:sz w:val="18"/>
                        <w:szCs w:val="18"/>
                      </w:rPr>
                      <w:fldChar w:fldCharType="begin"/>
                    </w:r>
                    <w:r w:rsidR="002E554B">
                      <w:rPr>
                        <w:color w:val="A6A6A6" w:themeColor="background1" w:themeShade="A6"/>
                        <w:sz w:val="18"/>
                        <w:szCs w:val="18"/>
                      </w:rPr>
                      <w:instrText xml:space="preserve"> PAGE   \* MERGEFORMAT </w:instrText>
                    </w:r>
                    <w:r w:rsidR="002E554B">
                      <w:rPr>
                        <w:color w:val="A6A6A6" w:themeColor="background1" w:themeShade="A6"/>
                        <w:sz w:val="18"/>
                        <w:szCs w:val="18"/>
                      </w:rPr>
                      <w:fldChar w:fldCharType="separate"/>
                    </w:r>
                    <w:r w:rsidR="00DA5DAA">
                      <w:rPr>
                        <w:noProof/>
                        <w:color w:val="A6A6A6" w:themeColor="background1" w:themeShade="A6"/>
                        <w:sz w:val="18"/>
                        <w:szCs w:val="18"/>
                      </w:rPr>
                      <w:t>2</w:t>
                    </w:r>
                    <w:r w:rsidR="002E554B">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9EE" w:rsidRDefault="008E79EE">
      <w:pPr>
        <w:spacing w:after="0" w:line="240" w:lineRule="auto"/>
      </w:pPr>
      <w:r>
        <w:separator/>
      </w:r>
    </w:p>
  </w:footnote>
  <w:footnote w:type="continuationSeparator" w:id="0">
    <w:p w:rsidR="008E79EE" w:rsidRDefault="008E7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76D" w:rsidRDefault="002E554B">
    <w:pPr>
      <w:pStyle w:val="Header"/>
    </w:pPr>
    <w:r>
      <w:rPr>
        <w:noProof/>
      </w:rPr>
      <mc:AlternateContent>
        <mc:Choice Requires="wps">
          <w:drawing>
            <wp:anchor distT="0" distB="0" distL="114300" distR="114300" simplePos="0" relativeHeight="251659264" behindDoc="1" locked="0" layoutInCell="1" allowOverlap="1" wp14:editId="48A3F324">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345F590D"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BNieJh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rPr>
      <mc:AlternateContent>
        <mc:Choice Requires="wps">
          <w:drawing>
            <wp:anchor distT="0" distB="0" distL="114300" distR="114300" simplePos="0" relativeHeight="251660288" behindDoc="1" locked="0" layoutInCell="1" allowOverlap="1" wp14:editId="0B2792B5">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2F1E435C"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rPr>
      <mc:AlternateContent>
        <mc:Choice Requires="wps">
          <w:drawing>
            <wp:anchor distT="0" distB="0" distL="114300" distR="114300" simplePos="0" relativeHeight="251661312" behindDoc="1" locked="0" layoutInCell="1" allowOverlap="1" wp14:editId="0833DCA2">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2DF0083E"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580A"/>
    <w:multiLevelType w:val="hybridMultilevel"/>
    <w:tmpl w:val="51D8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239E0"/>
    <w:multiLevelType w:val="hybridMultilevel"/>
    <w:tmpl w:val="2BAE07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EB1DFA"/>
    <w:multiLevelType w:val="hybridMultilevel"/>
    <w:tmpl w:val="96F6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1458B"/>
    <w:multiLevelType w:val="hybridMultilevel"/>
    <w:tmpl w:val="5EE6F7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
  </w:num>
  <w:num w:numId="5">
    <w:abstractNumId w:val="6"/>
  </w:num>
  <w:num w:numId="6">
    <w:abstractNumId w:val="5"/>
  </w:num>
  <w:num w:numId="7">
    <w:abstractNumId w:val="8"/>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26"/>
    <w:rsid w:val="00100C37"/>
    <w:rsid w:val="002E554B"/>
    <w:rsid w:val="0049476D"/>
    <w:rsid w:val="004B4926"/>
    <w:rsid w:val="00801AC5"/>
    <w:rsid w:val="008E79EE"/>
    <w:rsid w:val="00DA5DAA"/>
    <w:rsid w:val="00EF2DF5"/>
    <w:rsid w:val="00F561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58FCB0-D8FE-4894-B848-023DD100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 w:type="paragraph" w:styleId="Date">
    <w:name w:val="Date"/>
    <w:basedOn w:val="Normal"/>
    <w:next w:val="Normal"/>
    <w:link w:val="DateChar"/>
    <w:uiPriority w:val="99"/>
    <w:rsid w:val="004B4926"/>
    <w:pPr>
      <w:spacing w:after="0" w:line="240" w:lineRule="auto"/>
    </w:pPr>
    <w:rPr>
      <w:rFonts w:eastAsiaTheme="minorEastAsia"/>
      <w:sz w:val="18"/>
      <w:lang w:eastAsia="ja-JP"/>
    </w:rPr>
  </w:style>
  <w:style w:type="character" w:customStyle="1" w:styleId="DateChar">
    <w:name w:val="Date Char"/>
    <w:basedOn w:val="DefaultParagraphFont"/>
    <w:link w:val="Date"/>
    <w:uiPriority w:val="99"/>
    <w:rsid w:val="004B4926"/>
    <w:rPr>
      <w:rFonts w:eastAsiaTheme="minorEastAsia"/>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A09F9C30BB448D8837811ED39F9B87"/>
        <w:category>
          <w:name w:val="General"/>
          <w:gallery w:val="placeholder"/>
        </w:category>
        <w:types>
          <w:type w:val="bbPlcHdr"/>
        </w:types>
        <w:behaviors>
          <w:behavior w:val="content"/>
        </w:behaviors>
        <w:guid w:val="{799A4F1B-B3B7-43DE-B34D-5329EAF0B2B0}"/>
      </w:docPartPr>
      <w:docPartBody>
        <w:p w:rsidR="00072E05" w:rsidRDefault="005F7F7E">
          <w:pPr>
            <w:pStyle w:val="2CA09F9C30BB448D8837811ED39F9B87"/>
          </w:pPr>
          <w:r>
            <w:t>Choose a building block.</w:t>
          </w:r>
        </w:p>
      </w:docPartBody>
    </w:docPart>
    <w:docPart>
      <w:docPartPr>
        <w:name w:val="8946653DE23547C289EFF6D27FCC8411"/>
        <w:category>
          <w:name w:val="General"/>
          <w:gallery w:val="placeholder"/>
        </w:category>
        <w:types>
          <w:type w:val="bbPlcHdr"/>
        </w:types>
        <w:behaviors>
          <w:behavior w:val="content"/>
        </w:behaviors>
        <w:guid w:val="{B8A9ADF3-7E6F-43FC-9989-F561C348CB98}"/>
      </w:docPartPr>
      <w:docPartBody>
        <w:p w:rsidR="00072E05" w:rsidRDefault="005F7F7E">
          <w:pPr>
            <w:pStyle w:val="8946653DE23547C289EFF6D27FCC8411"/>
          </w:pPr>
          <w:r>
            <w:t>[Type Your Name]</w:t>
          </w:r>
        </w:p>
      </w:docPartBody>
    </w:docPart>
    <w:docPart>
      <w:docPartPr>
        <w:name w:val="922E05F56F734749A6717ADFC041BA6D"/>
        <w:category>
          <w:name w:val="General"/>
          <w:gallery w:val="placeholder"/>
        </w:category>
        <w:types>
          <w:type w:val="bbPlcHdr"/>
        </w:types>
        <w:behaviors>
          <w:behavior w:val="content"/>
        </w:behaviors>
        <w:guid w:val="{619F1B9F-8669-4220-AF3E-0AD0E335806F}"/>
      </w:docPartPr>
      <w:docPartBody>
        <w:p w:rsidR="00072E05" w:rsidRDefault="005F7F7E">
          <w:pPr>
            <w:pStyle w:val="922E05F56F734749A6717ADFC041BA6D"/>
          </w:pPr>
          <w:r>
            <w:rPr>
              <w:color w:val="44546A" w:themeColor="text2"/>
            </w:rPr>
            <w:t>[Type your address]</w:t>
          </w:r>
        </w:p>
      </w:docPartBody>
    </w:docPart>
    <w:docPart>
      <w:docPartPr>
        <w:name w:val="185013A1398F46D8A6E7E5E317DECD4C"/>
        <w:category>
          <w:name w:val="General"/>
          <w:gallery w:val="placeholder"/>
        </w:category>
        <w:types>
          <w:type w:val="bbPlcHdr"/>
        </w:types>
        <w:behaviors>
          <w:behavior w:val="content"/>
        </w:behaviors>
        <w:guid w:val="{46697ED1-9718-4213-86FF-D09E702E30BF}"/>
      </w:docPartPr>
      <w:docPartBody>
        <w:p w:rsidR="00072E05" w:rsidRDefault="005F7F7E">
          <w:pPr>
            <w:pStyle w:val="185013A1398F46D8A6E7E5E317DECD4C"/>
          </w:pPr>
          <w:r>
            <w:rPr>
              <w:color w:val="44546A" w:themeColor="text2"/>
            </w:rPr>
            <w:t>[Type your phone number]</w:t>
          </w:r>
        </w:p>
      </w:docPartBody>
    </w:docPart>
    <w:docPart>
      <w:docPartPr>
        <w:name w:val="B78E3942AC56442B9173FC6A7379339A"/>
        <w:category>
          <w:name w:val="General"/>
          <w:gallery w:val="placeholder"/>
        </w:category>
        <w:types>
          <w:type w:val="bbPlcHdr"/>
        </w:types>
        <w:behaviors>
          <w:behavior w:val="content"/>
        </w:behaviors>
        <w:guid w:val="{88F88C73-9291-4B0A-A84C-479866255C7E}"/>
      </w:docPartPr>
      <w:docPartBody>
        <w:p w:rsidR="00072E05" w:rsidRDefault="005F7F7E">
          <w:pPr>
            <w:pStyle w:val="B78E3942AC56442B9173FC6A7379339A"/>
          </w:pPr>
          <w:r>
            <w:rPr>
              <w:color w:val="44546A" w:themeColor="text2"/>
            </w:rPr>
            <w:t>[Type your e-mail]</w:t>
          </w:r>
        </w:p>
      </w:docPartBody>
    </w:docPart>
    <w:docPart>
      <w:docPartPr>
        <w:name w:val="20468F516D624E92AEB7D100A74D1655"/>
        <w:category>
          <w:name w:val="General"/>
          <w:gallery w:val="placeholder"/>
        </w:category>
        <w:types>
          <w:type w:val="bbPlcHdr"/>
        </w:types>
        <w:behaviors>
          <w:behavior w:val="content"/>
        </w:behaviors>
        <w:guid w:val="{938A719A-F9C1-42A3-892F-B5F77C8B42D7}"/>
      </w:docPartPr>
      <w:docPartBody>
        <w:p w:rsidR="00072E05" w:rsidRDefault="005F7F7E">
          <w:pPr>
            <w:pStyle w:val="20468F516D624E92AEB7D100A74D1655"/>
          </w:pPr>
          <w:r>
            <w:rPr>
              <w:color w:val="5B9BD5" w:themeColor="accent1"/>
              <w:sz w:val="18"/>
              <w:szCs w:val="18"/>
            </w:rPr>
            <w:t>[Type your website]</w:t>
          </w:r>
        </w:p>
      </w:docPartBody>
    </w:docPart>
    <w:docPart>
      <w:docPartPr>
        <w:name w:val="84BDA81A3AE544B882481912BA2E821F"/>
        <w:category>
          <w:name w:val="General"/>
          <w:gallery w:val="placeholder"/>
        </w:category>
        <w:types>
          <w:type w:val="bbPlcHdr"/>
        </w:types>
        <w:behaviors>
          <w:behavior w:val="content"/>
        </w:behaviors>
        <w:guid w:val="{81CC3400-F01C-4244-9D2F-25BCD5F79FBF}"/>
      </w:docPartPr>
      <w:docPartBody>
        <w:p w:rsidR="00072E05" w:rsidRDefault="005F7F7E">
          <w:pPr>
            <w:pStyle w:val="84BDA81A3AE544B882481912BA2E821F"/>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7E"/>
    <w:rsid w:val="00072E05"/>
    <w:rsid w:val="00344773"/>
    <w:rsid w:val="005F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09F9C30BB448D8837811ED39F9B87">
    <w:name w:val="2CA09F9C30BB448D8837811ED39F9B87"/>
  </w:style>
  <w:style w:type="paragraph" w:customStyle="1" w:styleId="8946653DE23547C289EFF6D27FCC8411">
    <w:name w:val="8946653DE23547C289EFF6D27FCC8411"/>
  </w:style>
  <w:style w:type="paragraph" w:customStyle="1" w:styleId="922E05F56F734749A6717ADFC041BA6D">
    <w:name w:val="922E05F56F734749A6717ADFC041BA6D"/>
  </w:style>
  <w:style w:type="paragraph" w:customStyle="1" w:styleId="185013A1398F46D8A6E7E5E317DECD4C">
    <w:name w:val="185013A1398F46D8A6E7E5E317DECD4C"/>
  </w:style>
  <w:style w:type="paragraph" w:customStyle="1" w:styleId="B78E3942AC56442B9173FC6A7379339A">
    <w:name w:val="B78E3942AC56442B9173FC6A7379339A"/>
  </w:style>
  <w:style w:type="paragraph" w:customStyle="1" w:styleId="20468F516D624E92AEB7D100A74D1655">
    <w:name w:val="20468F516D624E92AEB7D100A74D1655"/>
  </w:style>
  <w:style w:type="paragraph" w:customStyle="1" w:styleId="3F0E1A16AF584971B55BB282A47973C5">
    <w:name w:val="3F0E1A16AF584971B55BB282A47973C5"/>
  </w:style>
  <w:style w:type="paragraph" w:customStyle="1" w:styleId="7D88CC4426F6454BAD7C4B5AF74AE4AB">
    <w:name w:val="7D88CC4426F6454BAD7C4B5AF74AE4AB"/>
  </w:style>
  <w:style w:type="paragraph" w:customStyle="1" w:styleId="4A66AFC86C1D42A88A79C3D580C68E75">
    <w:name w:val="4A66AFC86C1D42A88A79C3D580C68E75"/>
  </w:style>
  <w:style w:type="paragraph" w:customStyle="1" w:styleId="1FE5E3BB95A545E48413B253067E1230">
    <w:name w:val="1FE5E3BB95A545E48413B253067E1230"/>
  </w:style>
  <w:style w:type="paragraph" w:customStyle="1" w:styleId="5186C743EFFF476AAD2A39AB7B67379B">
    <w:name w:val="5186C743EFFF476AAD2A39AB7B67379B"/>
  </w:style>
  <w:style w:type="paragraph" w:customStyle="1" w:styleId="CB78155F353648929A60EC595FAFCB7D">
    <w:name w:val="CB78155F353648929A60EC595FAFCB7D"/>
  </w:style>
  <w:style w:type="paragraph" w:customStyle="1" w:styleId="3A06EACA9FA84A228D09C6AC6826D49D">
    <w:name w:val="3A06EACA9FA84A228D09C6AC6826D49D"/>
  </w:style>
  <w:style w:type="paragraph" w:customStyle="1" w:styleId="E1E2C2DDD02A48488F652A28C2602F92">
    <w:name w:val="E1E2C2DDD02A48488F652A28C2602F92"/>
  </w:style>
  <w:style w:type="paragraph" w:customStyle="1" w:styleId="9C3247ADB457423BB554BE0A11B050AC">
    <w:name w:val="9C3247ADB457423BB554BE0A11B050AC"/>
  </w:style>
  <w:style w:type="paragraph" w:customStyle="1" w:styleId="A2C56A958BDD4EC5A8E68731A2944116">
    <w:name w:val="A2C56A958BDD4EC5A8E68731A2944116"/>
  </w:style>
  <w:style w:type="paragraph" w:customStyle="1" w:styleId="BBAE10C9CB084EA688E23F1A878E0217">
    <w:name w:val="BBAE10C9CB084EA688E23F1A878E0217"/>
  </w:style>
  <w:style w:type="paragraph" w:customStyle="1" w:styleId="FCD8513EC45449C1B3E7D7CAD001A3B5">
    <w:name w:val="FCD8513EC45449C1B3E7D7CAD001A3B5"/>
  </w:style>
  <w:style w:type="paragraph" w:customStyle="1" w:styleId="A563CE9C43084A98A2D797C02D99493A">
    <w:name w:val="A563CE9C43084A98A2D797C02D99493A"/>
  </w:style>
  <w:style w:type="paragraph" w:customStyle="1" w:styleId="84BDA81A3AE544B882481912BA2E821F">
    <w:name w:val="84BDA81A3AE544B882481912BA2E8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anyAddress>
  <CompanyPhone>+2349068055248</CompanyPhone>
  <CompanyFax/>
  <CompanyEmail>oluwafemigbadero@gmail.com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4C9DD4DD-E3F6-4684-97C4-A65923FE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ApothecaryResume</Template>
  <TotalTime>54</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OLUWAFEMI EMMANUEL GBADERO</dc:creator>
  <cp:lastModifiedBy>DELL</cp:lastModifiedBy>
  <cp:revision>2</cp:revision>
  <dcterms:created xsi:type="dcterms:W3CDTF">2022-07-08T13:56:00Z</dcterms:created>
  <dcterms:modified xsi:type="dcterms:W3CDTF">2022-07-09T13:32:00Z</dcterms:modified>
</cp:coreProperties>
</file>